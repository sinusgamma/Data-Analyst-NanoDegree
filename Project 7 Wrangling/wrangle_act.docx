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C494" w14:textId="18EB08D9" w:rsidR="00A10484" w:rsidRDefault="006B5C0F">
      <w:pPr>
        <w:pStyle w:val="Title"/>
      </w:pPr>
      <w:r>
        <w:t>Analyzing and Visualizing Data</w:t>
      </w:r>
    </w:p>
    <w:p w14:paraId="2AE0298C" w14:textId="434CDAB1" w:rsidR="00855982" w:rsidRPr="00855982" w:rsidRDefault="006B5C0F" w:rsidP="00855982">
      <w:pPr>
        <w:pStyle w:val="Heading1"/>
      </w:pPr>
      <w:r>
        <w:t>Introduction</w:t>
      </w:r>
    </w:p>
    <w:p w14:paraId="2508FCC3" w14:textId="4A048905" w:rsidR="00855982" w:rsidRDefault="006B5C0F" w:rsidP="00855982">
      <w:hyperlink r:id="rId10" w:tgtFrame="_blank" w:history="1">
        <w:proofErr w:type="spellStart"/>
        <w:r w:rsidRPr="006B5C0F">
          <w:rPr>
            <w:rFonts w:asciiTheme="majorHAnsi" w:hAnsiTheme="majorHAnsi" w:cstheme="majorHAnsi"/>
            <w:color w:val="02B3E4"/>
            <w:u w:val="single"/>
            <w:shd w:val="clear" w:color="auto" w:fill="FFFFFF"/>
          </w:rPr>
          <w:t>WeRateDogs</w:t>
        </w:r>
        <w:proofErr w:type="spellEnd"/>
      </w:hyperlink>
      <w:r w:rsidRPr="006B5C0F">
        <w:t xml:space="preserve"> </w:t>
      </w:r>
      <w:r>
        <w:t>is a popula</w:t>
      </w:r>
      <w:r w:rsidR="006128EE">
        <w:t>r</w:t>
      </w:r>
      <w:r>
        <w:t xml:space="preserve"> twitter account </w:t>
      </w:r>
      <w:r w:rsidR="006128EE" w:rsidRPr="006128EE">
        <w:t>that rates people's dogs with a humorous comment about the dog.</w:t>
      </w:r>
      <w:r w:rsidR="006128EE">
        <w:t xml:space="preserve"> We combined the </w:t>
      </w:r>
      <w:proofErr w:type="spellStart"/>
      <w:r w:rsidR="006128EE">
        <w:t>WeRateDogs</w:t>
      </w:r>
      <w:proofErr w:type="spellEnd"/>
      <w:r w:rsidR="006128EE">
        <w:t xml:space="preserve"> data with neural network image prediction from Udacity, and analyzed the dogs.</w:t>
      </w:r>
    </w:p>
    <w:p w14:paraId="748F050E" w14:textId="3599E029" w:rsidR="006128EE" w:rsidRPr="00855982" w:rsidRDefault="006128EE" w:rsidP="006128EE">
      <w:pPr>
        <w:pStyle w:val="Heading1"/>
      </w:pPr>
      <w:r>
        <w:t>Most popular dog breeds</w:t>
      </w:r>
    </w:p>
    <w:p w14:paraId="2299B887" w14:textId="54294E5C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US"/>
        </w:rPr>
      </w:pPr>
      <w:r w:rsidRPr="006128EE">
        <w:rPr>
          <w:rFonts w:ascii="Calibri" w:eastAsia="Times New Roman" w:hAnsi="Calibri" w:cs="Calibri"/>
          <w:color w:val="000000"/>
          <w:lang w:eastAsia="en-US"/>
        </w:rPr>
        <w:t>According to the image prediction these are the most popular dog breeds in the account:</w:t>
      </w:r>
    </w:p>
    <w:p w14:paraId="52E2BEDC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US"/>
        </w:rPr>
      </w:pPr>
    </w:p>
    <w:p w14:paraId="717C470A" w14:textId="36F9A773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golden_retriever</w:t>
      </w:r>
      <w:proofErr w:type="spellEnd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139</w:t>
      </w:r>
    </w:p>
    <w:p w14:paraId="47BE42AB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Labrador_retriever</w:t>
      </w:r>
      <w:proofErr w:type="spellEnd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95</w:t>
      </w:r>
    </w:p>
    <w:p w14:paraId="691073A9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Pembroke               88</w:t>
      </w:r>
    </w:p>
    <w:p w14:paraId="3731F68F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Chihuahua              79</w:t>
      </w:r>
    </w:p>
    <w:p w14:paraId="12CC8F76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pug                    54</w:t>
      </w:r>
    </w:p>
    <w:p w14:paraId="4CA86E98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chow                   41</w:t>
      </w:r>
    </w:p>
    <w:p w14:paraId="74A7970E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Samoyed                40</w:t>
      </w:r>
    </w:p>
    <w:p w14:paraId="5C5AEC1F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Pomeranian             38</w:t>
      </w:r>
    </w:p>
    <w:p w14:paraId="27213ACE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proofErr w:type="spellStart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toy_poodle</w:t>
      </w:r>
      <w:proofErr w:type="spellEnd"/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           38</w:t>
      </w:r>
    </w:p>
    <w:p w14:paraId="40D9A6A2" w14:textId="77777777" w:rsidR="006128EE" w:rsidRPr="006128EE" w:rsidRDefault="006128EE" w:rsidP="00612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6128EE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malamute               29</w:t>
      </w:r>
    </w:p>
    <w:p w14:paraId="2D256F13" w14:textId="1022EDD8" w:rsidR="006128EE" w:rsidRDefault="006128EE" w:rsidP="00855982"/>
    <w:p w14:paraId="270B24F4" w14:textId="170BA46F" w:rsidR="006128EE" w:rsidRDefault="006128EE" w:rsidP="0085598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15 percent of the dogs belongs to the three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most popular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breeds (if we accept the most probable image prediction breeds).</w:t>
      </w:r>
    </w:p>
    <w:p w14:paraId="0A7DF3C7" w14:textId="1B2D0C90" w:rsidR="006128EE" w:rsidRDefault="001C35B3" w:rsidP="006128EE">
      <w:pPr>
        <w:pStyle w:val="Heading1"/>
      </w:pPr>
      <w:r>
        <w:t>And the winner is . . .</w:t>
      </w:r>
    </w:p>
    <w:p w14:paraId="57E1F245" w14:textId="2A4BD3A0" w:rsidR="001C35B3" w:rsidRDefault="001C35B3" w:rsidP="00855982">
      <w:r>
        <w:t xml:space="preserve">The name and the image of the most popular dog by retweets is unknown. Its retweet count is 84230. </w:t>
      </w:r>
    </w:p>
    <w:p w14:paraId="3A027592" w14:textId="4AC93CA2" w:rsidR="001C35B3" w:rsidRDefault="001C35B3" w:rsidP="00855982">
      <w:r>
        <w:t>Fortunately, the score winner is known. He is Atticus, and has a rating of 1776/10. Atticus is a real patriot.</w:t>
      </w:r>
    </w:p>
    <w:p w14:paraId="2527F53C" w14:textId="21BE0938" w:rsidR="001C35B3" w:rsidRDefault="001C35B3" w:rsidP="001C35B3">
      <w:pPr>
        <w:jc w:val="center"/>
      </w:pPr>
      <w:r>
        <w:rPr>
          <w:noProof/>
        </w:rPr>
        <w:lastRenderedPageBreak/>
        <w:drawing>
          <wp:inline distT="0" distB="0" distL="0" distR="0" wp14:anchorId="19AA83F0" wp14:editId="7EC33465">
            <wp:extent cx="2773312" cy="3580638"/>
            <wp:effectExtent l="0" t="0" r="8255" b="1270"/>
            <wp:docPr id="5" name="Picture 5" descr="C:\Users\MadAr\AppData\Local\Microsoft\Windows\INetCache\Content.MSO\66D64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Ar\AppData\Local\Microsoft\Windows\INetCache\Content.MSO\66D643D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61" cy="36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6D02" w14:textId="4DA24BD8" w:rsidR="001C35B3" w:rsidRDefault="001C35B3" w:rsidP="001C35B3">
      <w:pPr>
        <w:jc w:val="center"/>
      </w:pPr>
    </w:p>
    <w:p w14:paraId="78EE38D3" w14:textId="5ABEFE93" w:rsidR="001C35B3" w:rsidRDefault="001C35B3" w:rsidP="001C35B3">
      <w:pPr>
        <w:pStyle w:val="Heading1"/>
      </w:pPr>
      <w:r>
        <w:t>Most popular words</w:t>
      </w:r>
    </w:p>
    <w:p w14:paraId="66448F35" w14:textId="6166992D" w:rsidR="001C35B3" w:rsidRDefault="002D175E" w:rsidP="001C35B3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wanted to see the most popular words with real information.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So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 didn't consider personal pronouns, articles,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conjunctions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other words needed to build a sentence. I wanted only words with contextual meaning. The most used words with contextual meaning are: meet (216), pet (174),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pupper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(161) and dog (138). 3 from the first 4 is a kind of "dog word".</w:t>
      </w:r>
    </w:p>
    <w:p w14:paraId="3C5338EF" w14:textId="32C2D516" w:rsidR="002D175E" w:rsidRDefault="002D175E" w:rsidP="002D175E">
      <w:pPr>
        <w:pStyle w:val="Heading1"/>
      </w:pPr>
      <w:r>
        <w:lastRenderedPageBreak/>
        <w:t>Dog Breed Counts</w:t>
      </w:r>
    </w:p>
    <w:p w14:paraId="380F4191" w14:textId="276CC00A" w:rsidR="002D175E" w:rsidRDefault="002D175E" w:rsidP="001C35B3">
      <w:r>
        <w:rPr>
          <w:noProof/>
        </w:rPr>
        <w:drawing>
          <wp:inline distT="0" distB="0" distL="0" distR="0" wp14:anchorId="661AD89F" wp14:editId="659A7838">
            <wp:extent cx="5943600" cy="4918710"/>
            <wp:effectExtent l="0" t="0" r="0" b="0"/>
            <wp:docPr id="1" name="Picture 1" descr="C:\Users\MadAr\AppData\Local\Microsoft\Windows\INetCache\Content.MSO\D6FD5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r\AppData\Local\Microsoft\Windows\INetCache\Content.MSO\D6FD5AC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3119" w14:textId="04669252" w:rsidR="002D175E" w:rsidRDefault="002D175E" w:rsidP="001C35B3">
      <w:r>
        <w:t xml:space="preserve">This plot shows the most popular dog breeds by </w:t>
      </w:r>
      <w:r w:rsidRPr="002D175E">
        <w:t>occurrence</w:t>
      </w:r>
      <w:r w:rsidRPr="002D175E">
        <w:t xml:space="preserve"> according to the image predictions p1</w:t>
      </w:r>
      <w:r>
        <w:t xml:space="preserve"> (most probable)</w:t>
      </w:r>
      <w:r w:rsidRPr="002D175E">
        <w:t xml:space="preserve"> guess.</w:t>
      </w:r>
      <w:r w:rsidR="006700B2">
        <w:t xml:space="preserve"> It seems that the retrievers are the stars. </w:t>
      </w:r>
    </w:p>
    <w:p w14:paraId="4464D4E0" w14:textId="5BCF4BB8" w:rsidR="006700B2" w:rsidRDefault="006700B2" w:rsidP="006700B2">
      <w:pPr>
        <w:pStyle w:val="Heading1"/>
      </w:pPr>
      <w:r>
        <w:lastRenderedPageBreak/>
        <w:t>Retweet count – favorite count scatterplot</w:t>
      </w:r>
    </w:p>
    <w:p w14:paraId="6E0802EB" w14:textId="3A98CADB" w:rsidR="006700B2" w:rsidRDefault="006700B2" w:rsidP="001C35B3">
      <w:r>
        <w:rPr>
          <w:noProof/>
        </w:rPr>
        <w:drawing>
          <wp:inline distT="0" distB="0" distL="0" distR="0" wp14:anchorId="32153487" wp14:editId="138D2EA1">
            <wp:extent cx="5943600" cy="5878195"/>
            <wp:effectExtent l="0" t="0" r="0" b="0"/>
            <wp:docPr id="2" name="Picture 2" descr="C:\Users\MadAr\AppData\Local\Microsoft\Windows\INetCache\Content.MSO\B681D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Ar\AppData\Local\Microsoft\Windows\INetCache\Content.MSO\B681D76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AF473" w14:textId="328A2792" w:rsidR="006700B2" w:rsidRPr="00855982" w:rsidRDefault="006700B2" w:rsidP="001C35B3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 the plot above we can see that as the larger the retweet count of 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dog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 larger the favorite count most of the time.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This is what we would assume. The scatterplot uses log scales for the 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visualization.</w:t>
      </w:r>
    </w:p>
    <w:sectPr w:rsidR="006700B2" w:rsidRPr="00855982" w:rsidSect="0085598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3EC35" w14:textId="77777777" w:rsidR="00CF6176" w:rsidRDefault="00CF6176" w:rsidP="00855982">
      <w:pPr>
        <w:spacing w:after="0" w:line="240" w:lineRule="auto"/>
      </w:pPr>
      <w:r>
        <w:separator/>
      </w:r>
    </w:p>
  </w:endnote>
  <w:endnote w:type="continuationSeparator" w:id="0">
    <w:p w14:paraId="01D51705" w14:textId="77777777" w:rsidR="00CF6176" w:rsidRDefault="00CF617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82B1F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FBE07" w14:textId="77777777" w:rsidR="00CF6176" w:rsidRDefault="00CF6176" w:rsidP="00855982">
      <w:pPr>
        <w:spacing w:after="0" w:line="240" w:lineRule="auto"/>
      </w:pPr>
      <w:r>
        <w:separator/>
      </w:r>
    </w:p>
  </w:footnote>
  <w:footnote w:type="continuationSeparator" w:id="0">
    <w:p w14:paraId="2EC365AE" w14:textId="77777777" w:rsidR="00CF6176" w:rsidRDefault="00CF617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0F"/>
    <w:rsid w:val="001C35B3"/>
    <w:rsid w:val="001D4362"/>
    <w:rsid w:val="002D175E"/>
    <w:rsid w:val="006128EE"/>
    <w:rsid w:val="006700B2"/>
    <w:rsid w:val="006B5C0F"/>
    <w:rsid w:val="007833A7"/>
    <w:rsid w:val="00855982"/>
    <w:rsid w:val="00A10484"/>
    <w:rsid w:val="00B43CE3"/>
    <w:rsid w:val="00B52F03"/>
    <w:rsid w:val="00CF6176"/>
    <w:rsid w:val="00E9563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9DF4"/>
  <w15:chartTrackingRefBased/>
  <w15:docId w15:val="{49C12671-81E6-44B2-A6DF-CCFBE57A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WeRateDog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59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dcterms:created xsi:type="dcterms:W3CDTF">2018-11-07T16:49:00Z</dcterms:created>
  <dcterms:modified xsi:type="dcterms:W3CDTF">2018-11-07T17:49:00Z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